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296" w:rsidRPr="00E37741" w:rsidRDefault="00C51114" w:rsidP="00D423AD">
      <w:pPr>
        <w:pStyle w:val="Titre1"/>
        <w:tabs>
          <w:tab w:val="right" w:leader="underscore" w:pos="6237"/>
          <w:tab w:val="right" w:pos="8640"/>
        </w:tabs>
      </w:pPr>
      <w:r w:rsidRPr="00E37741">
        <w:rPr>
          <w:color w:val="4F81BD" w:themeColor="accent1"/>
          <w:sz w:val="26"/>
          <w:szCs w:val="26"/>
        </w:rPr>
        <w:t>Nom</w:t>
      </w:r>
      <w:r w:rsidR="00D423AD" w:rsidRPr="00E37741">
        <w:rPr>
          <w:color w:val="4F81BD" w:themeColor="accent1"/>
          <w:sz w:val="26"/>
          <w:szCs w:val="26"/>
        </w:rPr>
        <w:t xml:space="preserve"> : </w:t>
      </w:r>
      <w:r w:rsidR="00E37741" w:rsidRPr="00E37741">
        <w:rPr>
          <w:color w:val="4F81BD" w:themeColor="accent1"/>
          <w:sz w:val="26"/>
          <w:szCs w:val="26"/>
        </w:rPr>
        <w:t>William Lafontaine</w:t>
      </w:r>
      <w:r w:rsidR="00D423AD" w:rsidRPr="00E37741">
        <w:rPr>
          <w:color w:val="4F81BD" w:themeColor="accent1"/>
          <w:sz w:val="26"/>
          <w:szCs w:val="26"/>
        </w:rPr>
        <w:tab/>
      </w:r>
      <w:r w:rsidR="00D423AD" w:rsidRPr="00E37741">
        <w:tab/>
        <w:t>/</w:t>
      </w:r>
      <w:r w:rsidR="003402F1" w:rsidRPr="00E37741">
        <w:t>25</w:t>
      </w:r>
      <w:r w:rsidR="00D423AD" w:rsidRPr="00E37741">
        <w:t xml:space="preserve"> points</w:t>
      </w:r>
    </w:p>
    <w:p w:rsidR="003402F1" w:rsidRPr="00E37741" w:rsidRDefault="003402F1" w:rsidP="00C51114">
      <w:pPr>
        <w:pStyle w:val="Titre2"/>
        <w:tabs>
          <w:tab w:val="right" w:leader="underscore" w:pos="6237"/>
        </w:tabs>
      </w:pPr>
      <w:r w:rsidRPr="00E37741">
        <w:t xml:space="preserve">Nom : </w:t>
      </w:r>
      <w:r w:rsidR="00E37741" w:rsidRPr="00E37741">
        <w:t xml:space="preserve">Anthony </w:t>
      </w:r>
      <w:r w:rsidR="00E37741">
        <w:t>Dupuis</w:t>
      </w:r>
      <w:r w:rsidRPr="00E37741">
        <w:tab/>
      </w:r>
    </w:p>
    <w:p w:rsidR="003402F1" w:rsidRPr="00E37741" w:rsidRDefault="003402F1" w:rsidP="00C51114">
      <w:pPr>
        <w:pStyle w:val="Titre2"/>
        <w:tabs>
          <w:tab w:val="right" w:leader="underscore" w:pos="6237"/>
        </w:tabs>
      </w:pPr>
      <w:r w:rsidRPr="00E37741">
        <w:t xml:space="preserve">Nom : </w:t>
      </w:r>
      <w:r w:rsidR="00E37741" w:rsidRPr="00E37741">
        <w:t>William</w:t>
      </w:r>
      <w:r w:rsidR="00E37741">
        <w:t xml:space="preserve"> Garneau</w:t>
      </w:r>
      <w:r w:rsidRPr="00E37741">
        <w:tab/>
      </w:r>
    </w:p>
    <w:p w:rsidR="003402F1" w:rsidRDefault="003402F1" w:rsidP="00C51114">
      <w:pPr>
        <w:pStyle w:val="Titre2"/>
        <w:tabs>
          <w:tab w:val="right" w:leader="underscore" w:pos="6237"/>
        </w:tabs>
      </w:pPr>
      <w:r>
        <w:t>Nom</w:t>
      </w:r>
      <w:r w:rsidRPr="003402F1">
        <w:t xml:space="preserve"> : </w:t>
      </w:r>
      <w:r w:rsidR="00E37741">
        <w:t>Nicolas Sauvageau</w:t>
      </w:r>
      <w:r w:rsidRPr="003402F1">
        <w:tab/>
      </w:r>
    </w:p>
    <w:p w:rsidR="004B35AB" w:rsidRDefault="004B35AB" w:rsidP="00CC3C3A">
      <w:pPr>
        <w:spacing w:after="0"/>
      </w:pPr>
    </w:p>
    <w:p w:rsidR="003402F1" w:rsidRDefault="003402F1" w:rsidP="00CC3C3A">
      <w:pPr>
        <w:spacing w:after="0"/>
      </w:pPr>
    </w:p>
    <w:tbl>
      <w:tblPr>
        <w:tblStyle w:val="Grilleclaire-Accent1"/>
        <w:tblW w:w="8897" w:type="dxa"/>
        <w:tblLook w:val="04A0" w:firstRow="1" w:lastRow="0" w:firstColumn="1" w:lastColumn="0" w:noHBand="0" w:noVBand="1"/>
      </w:tblPr>
      <w:tblGrid>
        <w:gridCol w:w="2660"/>
        <w:gridCol w:w="1559"/>
        <w:gridCol w:w="4678"/>
      </w:tblGrid>
      <w:tr w:rsidR="002670B3" w:rsidRPr="004B35AB" w:rsidTr="0017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shd w:val="clear" w:color="auto" w:fill="95B3D7" w:themeFill="accent1" w:themeFillTint="99"/>
            <w:vAlign w:val="center"/>
          </w:tcPr>
          <w:p w:rsidR="002670B3" w:rsidRPr="004B35AB" w:rsidRDefault="002670B3" w:rsidP="00176A98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Dossier d’architecture</w:t>
            </w:r>
          </w:p>
        </w:tc>
      </w:tr>
      <w:tr w:rsidR="00725D59" w:rsidRPr="00523B01" w:rsidTr="0017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25D59" w:rsidRPr="00523B01" w:rsidRDefault="00725D59" w:rsidP="00725D59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Dossier d’architecture mis à jour</w:t>
            </w:r>
          </w:p>
        </w:tc>
        <w:tc>
          <w:tcPr>
            <w:tcW w:w="1559" w:type="dxa"/>
          </w:tcPr>
          <w:p w:rsidR="00725D59" w:rsidRPr="00523B01" w:rsidRDefault="00725D59" w:rsidP="00725D59">
            <w:pPr>
              <w:ind w:left="3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ab/>
            </w:r>
            <w:r w:rsidR="00E54ED6">
              <w:rPr>
                <w:sz w:val="24"/>
              </w:rPr>
              <w:t xml:space="preserve">0 </w:t>
            </w:r>
            <w:r>
              <w:rPr>
                <w:sz w:val="24"/>
              </w:rPr>
              <w:t>/ 3</w:t>
            </w:r>
          </w:p>
        </w:tc>
        <w:tc>
          <w:tcPr>
            <w:tcW w:w="4678" w:type="dxa"/>
          </w:tcPr>
          <w:p w:rsidR="00725D59" w:rsidRDefault="00E54ED6" w:rsidP="0072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Manquant </w:t>
            </w:r>
          </w:p>
          <w:p w:rsidR="00725D59" w:rsidRDefault="00725D59" w:rsidP="0072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725D59" w:rsidRPr="00523B01" w:rsidRDefault="00725D59" w:rsidP="0072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5D59" w:rsidRPr="00523B01" w:rsidTr="0017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25D59" w:rsidRPr="00523B01" w:rsidRDefault="00725D59" w:rsidP="00725D59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Diagramme de classes</w:t>
            </w:r>
          </w:p>
        </w:tc>
        <w:tc>
          <w:tcPr>
            <w:tcW w:w="1559" w:type="dxa"/>
          </w:tcPr>
          <w:p w:rsidR="00725D59" w:rsidRPr="00523B01" w:rsidRDefault="00725D59" w:rsidP="00725D59">
            <w:pPr>
              <w:ind w:left="34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ab/>
            </w:r>
            <w:r w:rsidR="00014EE6">
              <w:rPr>
                <w:sz w:val="24"/>
              </w:rPr>
              <w:t xml:space="preserve">4.5 </w:t>
            </w:r>
            <w:r>
              <w:rPr>
                <w:sz w:val="24"/>
              </w:rPr>
              <w:t>/ 5</w:t>
            </w:r>
          </w:p>
        </w:tc>
        <w:tc>
          <w:tcPr>
            <w:tcW w:w="4678" w:type="dxa"/>
          </w:tcPr>
          <w:p w:rsidR="00E54ED6" w:rsidRDefault="00E54ED6" w:rsidP="00E54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  <w:p w:rsidR="00725D59" w:rsidRDefault="00725D59" w:rsidP="00725D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  <w:p w:rsidR="00725D59" w:rsidRPr="00523B01" w:rsidRDefault="00725D59" w:rsidP="00725D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2670B3" w:rsidRPr="004B35AB" w:rsidTr="0017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shd w:val="clear" w:color="auto" w:fill="95B3D7" w:themeFill="accent1" w:themeFillTint="99"/>
            <w:vAlign w:val="center"/>
          </w:tcPr>
          <w:p w:rsidR="002670B3" w:rsidRPr="004B35AB" w:rsidRDefault="002670B3" w:rsidP="00176A98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Dossiers d’analyse</w:t>
            </w:r>
          </w:p>
        </w:tc>
      </w:tr>
      <w:tr w:rsidR="002670B3" w:rsidRPr="00523B01" w:rsidTr="0017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670B3" w:rsidRPr="00523B01" w:rsidRDefault="002670B3" w:rsidP="00176A98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Maquettes</w:t>
            </w:r>
          </w:p>
        </w:tc>
        <w:tc>
          <w:tcPr>
            <w:tcW w:w="1559" w:type="dxa"/>
          </w:tcPr>
          <w:p w:rsidR="002670B3" w:rsidRPr="00523B01" w:rsidRDefault="002670B3" w:rsidP="00176A98">
            <w:pPr>
              <w:ind w:left="34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ab/>
            </w:r>
            <w:r w:rsidR="00014EE6">
              <w:rPr>
                <w:sz w:val="24"/>
              </w:rPr>
              <w:t xml:space="preserve">4.9 </w:t>
            </w:r>
            <w:r>
              <w:rPr>
                <w:sz w:val="24"/>
              </w:rPr>
              <w:t>/ 5</w:t>
            </w:r>
          </w:p>
        </w:tc>
        <w:tc>
          <w:tcPr>
            <w:tcW w:w="4678" w:type="dxa"/>
          </w:tcPr>
          <w:p w:rsidR="002670B3" w:rsidRDefault="002670B3" w:rsidP="00176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  <w:p w:rsidR="002670B3" w:rsidRDefault="002670B3" w:rsidP="00176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  <w:p w:rsidR="002670B3" w:rsidRPr="00523B01" w:rsidRDefault="002670B3" w:rsidP="00176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2670B3" w:rsidRPr="00523B01" w:rsidTr="0017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670B3" w:rsidRDefault="002670B3" w:rsidP="00176A98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Description des champs</w:t>
            </w:r>
          </w:p>
        </w:tc>
        <w:tc>
          <w:tcPr>
            <w:tcW w:w="1559" w:type="dxa"/>
          </w:tcPr>
          <w:p w:rsidR="002670B3" w:rsidRPr="00043791" w:rsidRDefault="002670B3" w:rsidP="00176A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ab/>
            </w:r>
            <w:r w:rsidR="00014EE6">
              <w:rPr>
                <w:sz w:val="24"/>
              </w:rPr>
              <w:t xml:space="preserve">4.8 </w:t>
            </w:r>
            <w:r>
              <w:rPr>
                <w:sz w:val="24"/>
              </w:rPr>
              <w:t>/ 5</w:t>
            </w:r>
          </w:p>
        </w:tc>
        <w:tc>
          <w:tcPr>
            <w:tcW w:w="4678" w:type="dxa"/>
          </w:tcPr>
          <w:p w:rsidR="002670B3" w:rsidRDefault="002670B3" w:rsidP="0017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14EE6" w:rsidRPr="00523B01" w:rsidTr="0017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14EE6" w:rsidRDefault="00014EE6" w:rsidP="00014EE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Description des cas d’utilisation – tient compte des corrections du TP1</w:t>
            </w:r>
          </w:p>
        </w:tc>
        <w:tc>
          <w:tcPr>
            <w:tcW w:w="1559" w:type="dxa"/>
          </w:tcPr>
          <w:p w:rsidR="00014EE6" w:rsidRPr="00043791" w:rsidRDefault="00014EE6" w:rsidP="00014EE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ab/>
              <w:t>1.8 / 2</w:t>
            </w:r>
          </w:p>
        </w:tc>
        <w:tc>
          <w:tcPr>
            <w:tcW w:w="4678" w:type="dxa"/>
          </w:tcPr>
          <w:p w:rsidR="00014EE6" w:rsidRDefault="00014EE6" w:rsidP="00014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Ajuster </w:t>
            </w:r>
            <w:r>
              <w:rPr>
                <w:sz w:val="24"/>
              </w:rPr>
              <w:t>certains</w:t>
            </w:r>
            <w:r>
              <w:rPr>
                <w:sz w:val="24"/>
              </w:rPr>
              <w:t xml:space="preserve"> diagrammes de cas d’utilisation</w:t>
            </w:r>
          </w:p>
        </w:tc>
      </w:tr>
      <w:tr w:rsidR="00014EE6" w:rsidRPr="00523B01" w:rsidTr="0017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14EE6" w:rsidRDefault="00014EE6" w:rsidP="00014EE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Complet, couvre l’ensemble du projet </w:t>
            </w:r>
          </w:p>
        </w:tc>
        <w:tc>
          <w:tcPr>
            <w:tcW w:w="1559" w:type="dxa"/>
          </w:tcPr>
          <w:p w:rsidR="00014EE6" w:rsidRPr="00043791" w:rsidRDefault="00014EE6" w:rsidP="00014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ab/>
              <w:t>2.8</w:t>
            </w:r>
            <w:bookmarkStart w:id="0" w:name="_GoBack"/>
            <w:bookmarkEnd w:id="0"/>
            <w:r>
              <w:rPr>
                <w:sz w:val="24"/>
              </w:rPr>
              <w:t xml:space="preserve"> / 3</w:t>
            </w:r>
          </w:p>
        </w:tc>
        <w:tc>
          <w:tcPr>
            <w:tcW w:w="4678" w:type="dxa"/>
          </w:tcPr>
          <w:p w:rsidR="00014EE6" w:rsidRDefault="00014EE6" w:rsidP="0001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Section suivi</w:t>
            </w:r>
            <w:proofErr w:type="gramEnd"/>
            <w:r>
              <w:rPr>
                <w:sz w:val="24"/>
              </w:rPr>
              <w:t xml:space="preserve"> auprès des entreprises partiellement couverte</w:t>
            </w:r>
          </w:p>
        </w:tc>
      </w:tr>
      <w:tr w:rsidR="00014EE6" w:rsidRPr="00523B01" w:rsidTr="0017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14EE6" w:rsidRDefault="00014EE6" w:rsidP="00014EE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Cohérence, qualité</w:t>
            </w:r>
          </w:p>
        </w:tc>
        <w:tc>
          <w:tcPr>
            <w:tcW w:w="1559" w:type="dxa"/>
          </w:tcPr>
          <w:p w:rsidR="00014EE6" w:rsidRPr="00043791" w:rsidRDefault="00014EE6" w:rsidP="00014EE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1804F8">
              <w:rPr>
                <w:sz w:val="24"/>
              </w:rPr>
              <w:tab/>
            </w:r>
            <w:r>
              <w:rPr>
                <w:sz w:val="24"/>
              </w:rPr>
              <w:t xml:space="preserve">2 </w:t>
            </w:r>
            <w:r w:rsidRPr="001804F8">
              <w:rPr>
                <w:sz w:val="24"/>
              </w:rPr>
              <w:t xml:space="preserve">/ </w:t>
            </w:r>
            <w:r>
              <w:rPr>
                <w:sz w:val="24"/>
              </w:rPr>
              <w:t>2</w:t>
            </w:r>
          </w:p>
        </w:tc>
        <w:tc>
          <w:tcPr>
            <w:tcW w:w="4678" w:type="dxa"/>
          </w:tcPr>
          <w:p w:rsidR="00014EE6" w:rsidRDefault="00014EE6" w:rsidP="00014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4B35AB" w:rsidRDefault="004B35AB" w:rsidP="00D423AD"/>
    <w:sectPr w:rsidR="004B35A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426" w:rsidRDefault="00C02426" w:rsidP="00D423AD">
      <w:pPr>
        <w:spacing w:after="0" w:line="240" w:lineRule="auto"/>
      </w:pPr>
      <w:r>
        <w:separator/>
      </w:r>
    </w:p>
  </w:endnote>
  <w:endnote w:type="continuationSeparator" w:id="0">
    <w:p w:rsidR="00C02426" w:rsidRDefault="00C02426" w:rsidP="00D4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3AD" w:rsidRDefault="00D423AD">
    <w:pPr>
      <w:pStyle w:val="Pieddepage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r>
      <w:rPr>
        <w:noProof/>
        <w:color w:val="FFFFFF" w:themeColor="background1"/>
        <w:lang w:eastAsia="fr-C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4BD098" wp14:editId="258E18A2">
              <wp:simplePos x="0" y="0"/>
              <wp:positionH relativeFrom="column">
                <wp:posOffset>5598044</wp:posOffset>
              </wp:positionH>
              <wp:positionV relativeFrom="paragraph">
                <wp:posOffset>-583284</wp:posOffset>
              </wp:positionV>
              <wp:extent cx="725815" cy="286385"/>
              <wp:effectExtent l="0" t="0" r="0" b="0"/>
              <wp:wrapNone/>
              <wp:docPr id="423" name="Group 4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5815" cy="286385"/>
                        <a:chOff x="-6" y="3399"/>
                        <a:chExt cx="12197" cy="4253"/>
                      </a:xfrm>
                    </wpg:grpSpPr>
                    <wpg:grpSp>
                      <wpg:cNvPr id="424" name="Group 424"/>
                      <wpg:cNvGrpSpPr>
                        <a:grpSpLocks noChangeAspect="1"/>
                      </wpg:cNvGrpSpPr>
                      <wpg:grpSpPr bwMode="auto">
                        <a:xfrm>
                          <a:off x="-6" y="3717"/>
                          <a:ext cx="12189" cy="3550"/>
                          <a:chOff x="18" y="7468"/>
                          <a:chExt cx="12189" cy="3550"/>
                        </a:xfrm>
                      </wpg:grpSpPr>
                      <wps:wsp>
                        <wps:cNvPr id="425" name="Freeform 425"/>
                        <wps:cNvSpPr>
                          <a:spLocks noChangeAspect="1"/>
                        </wps:cNvSpPr>
                        <wps:spPr bwMode="auto">
                          <a:xfrm>
                            <a:off x="18" y="7837"/>
                            <a:ext cx="7132" cy="28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2863"/>
                              </a:cxn>
                              <a:cxn ang="0">
                                <a:pos x="7132" y="2578"/>
                              </a:cxn>
                              <a:cxn ang="0">
                                <a:pos x="7132" y="20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7132" h="2863">
                                <a:moveTo>
                                  <a:pt x="0" y="0"/>
                                </a:moveTo>
                                <a:lnTo>
                                  <a:pt x="17" y="2863"/>
                                </a:lnTo>
                                <a:lnTo>
                                  <a:pt x="7132" y="2578"/>
                                </a:lnTo>
                                <a:lnTo>
                                  <a:pt x="7132" y="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5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426"/>
                        <wps:cNvSpPr>
                          <a:spLocks noChangeAspect="1"/>
                        </wps:cNvSpPr>
                        <wps:spPr bwMode="auto">
                          <a:xfrm>
                            <a:off x="7150" y="7468"/>
                            <a:ext cx="3466" cy="3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569"/>
                              </a:cxn>
                              <a:cxn ang="0">
                                <a:pos x="0" y="2930"/>
                              </a:cxn>
                              <a:cxn ang="0">
                                <a:pos x="3466" y="3550"/>
                              </a:cxn>
                              <a:cxn ang="0">
                                <a:pos x="3466" y="0"/>
                              </a:cxn>
                              <a:cxn ang="0">
                                <a:pos x="0" y="569"/>
                              </a:cxn>
                            </a:cxnLst>
                            <a:rect l="0" t="0" r="r" b="b"/>
                            <a:pathLst>
                              <a:path w="3466" h="3550">
                                <a:moveTo>
                                  <a:pt x="0" y="569"/>
                                </a:moveTo>
                                <a:lnTo>
                                  <a:pt x="0" y="2930"/>
                                </a:lnTo>
                                <a:lnTo>
                                  <a:pt x="3466" y="3550"/>
                                </a:lnTo>
                                <a:lnTo>
                                  <a:pt x="3466" y="0"/>
                                </a:lnTo>
                                <a:lnTo>
                                  <a:pt x="0" y="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5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427"/>
                        <wps:cNvSpPr>
                          <a:spLocks noChangeAspect="1"/>
                        </wps:cNvSpPr>
                        <wps:spPr bwMode="auto">
                          <a:xfrm>
                            <a:off x="10616" y="7468"/>
                            <a:ext cx="1591" cy="3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3550"/>
                              </a:cxn>
                              <a:cxn ang="0">
                                <a:pos x="1591" y="2746"/>
                              </a:cxn>
                              <a:cxn ang="0">
                                <a:pos x="1591" y="737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1591" h="3550">
                                <a:moveTo>
                                  <a:pt x="0" y="0"/>
                                </a:moveTo>
                                <a:lnTo>
                                  <a:pt x="0" y="3550"/>
                                </a:lnTo>
                                <a:lnTo>
                                  <a:pt x="1591" y="2746"/>
                                </a:lnTo>
                                <a:lnTo>
                                  <a:pt x="1591" y="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5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28" name="Freeform 428"/>
                      <wps:cNvSpPr>
                        <a:spLocks noChangeAspect="1"/>
                      </wps:cNvSpPr>
                      <wps:spPr bwMode="auto">
                        <a:xfrm>
                          <a:off x="8071" y="4069"/>
                          <a:ext cx="4120" cy="29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" y="251"/>
                            </a:cxn>
                            <a:cxn ang="0">
                              <a:pos x="0" y="2662"/>
                            </a:cxn>
                            <a:cxn ang="0">
                              <a:pos x="4120" y="2913"/>
                            </a:cxn>
                            <a:cxn ang="0">
                              <a:pos x="4120" y="0"/>
                            </a:cxn>
                            <a:cxn ang="0">
                              <a:pos x="1" y="251"/>
                            </a:cxn>
                          </a:cxnLst>
                          <a:rect l="0" t="0" r="r" b="b"/>
                          <a:pathLst>
                            <a:path w="4120" h="2913">
                              <a:moveTo>
                                <a:pt x="1" y="251"/>
                              </a:moveTo>
                              <a:lnTo>
                                <a:pt x="0" y="2662"/>
                              </a:lnTo>
                              <a:lnTo>
                                <a:pt x="4120" y="2913"/>
                              </a:lnTo>
                              <a:lnTo>
                                <a:pt x="4120" y="0"/>
                              </a:lnTo>
                              <a:lnTo>
                                <a:pt x="1" y="2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9" name="Freeform 429"/>
                      <wps:cNvSpPr>
                        <a:spLocks noChangeAspect="1"/>
                      </wps:cNvSpPr>
                      <wps:spPr bwMode="auto">
                        <a:xfrm>
                          <a:off x="4104" y="3399"/>
                          <a:ext cx="3985" cy="42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4236"/>
                            </a:cxn>
                            <a:cxn ang="0">
                              <a:pos x="3985" y="3349"/>
                            </a:cxn>
                            <a:cxn ang="0">
                              <a:pos x="3985" y="921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3985" h="4236">
                              <a:moveTo>
                                <a:pt x="0" y="0"/>
                              </a:moveTo>
                              <a:lnTo>
                                <a:pt x="0" y="4236"/>
                              </a:lnTo>
                              <a:lnTo>
                                <a:pt x="3985" y="3349"/>
                              </a:lnTo>
                              <a:lnTo>
                                <a:pt x="3985" y="9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0" name="Freeform 430"/>
                      <wps:cNvSpPr>
                        <a:spLocks noChangeAspect="1"/>
                      </wps:cNvSpPr>
                      <wps:spPr bwMode="auto">
                        <a:xfrm>
                          <a:off x="18" y="3399"/>
                          <a:ext cx="4086" cy="425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086" y="0"/>
                            </a:cxn>
                            <a:cxn ang="0">
                              <a:pos x="4084" y="4253"/>
                            </a:cxn>
                            <a:cxn ang="0">
                              <a:pos x="0" y="3198"/>
                            </a:cxn>
                            <a:cxn ang="0">
                              <a:pos x="0" y="1072"/>
                            </a:cxn>
                            <a:cxn ang="0">
                              <a:pos x="4086" y="0"/>
                            </a:cxn>
                          </a:cxnLst>
                          <a:rect l="0" t="0" r="r" b="b"/>
                          <a:pathLst>
                            <a:path w="4086" h="4253">
                              <a:moveTo>
                                <a:pt x="4086" y="0"/>
                              </a:moveTo>
                              <a:lnTo>
                                <a:pt x="4084" y="4253"/>
                              </a:lnTo>
                              <a:lnTo>
                                <a:pt x="0" y="3198"/>
                              </a:lnTo>
                              <a:lnTo>
                                <a:pt x="0" y="1072"/>
                              </a:lnTo>
                              <a:lnTo>
                                <a:pt x="4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1" name="Freeform 431"/>
                      <wps:cNvSpPr>
                        <a:spLocks noChangeAspect="1"/>
                      </wps:cNvSpPr>
                      <wps:spPr bwMode="auto">
                        <a:xfrm>
                          <a:off x="17" y="3617"/>
                          <a:ext cx="2076" cy="3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921"/>
                            </a:cxn>
                            <a:cxn ang="0">
                              <a:pos x="2060" y="0"/>
                            </a:cxn>
                            <a:cxn ang="0">
                              <a:pos x="2076" y="3851"/>
                            </a:cxn>
                            <a:cxn ang="0">
                              <a:pos x="0" y="2981"/>
                            </a:cxn>
                            <a:cxn ang="0">
                              <a:pos x="0" y="921"/>
                            </a:cxn>
                          </a:cxnLst>
                          <a:rect l="0" t="0" r="r" b="b"/>
                          <a:pathLst>
                            <a:path w="2076" h="3851">
                              <a:moveTo>
                                <a:pt x="0" y="921"/>
                              </a:moveTo>
                              <a:lnTo>
                                <a:pt x="2060" y="0"/>
                              </a:lnTo>
                              <a:lnTo>
                                <a:pt x="2076" y="3851"/>
                              </a:lnTo>
                              <a:lnTo>
                                <a:pt x="0" y="2981"/>
                              </a:lnTo>
                              <a:lnTo>
                                <a:pt x="0" y="9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FEE">
                            <a:alpha val="70000"/>
                          </a:srgb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2" name="Freeform 432"/>
                      <wps:cNvSpPr>
                        <a:spLocks noChangeAspect="1"/>
                      </wps:cNvSpPr>
                      <wps:spPr bwMode="auto">
                        <a:xfrm>
                          <a:off x="2077" y="3617"/>
                          <a:ext cx="6011" cy="38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17" y="3835"/>
                            </a:cxn>
                            <a:cxn ang="0">
                              <a:pos x="6011" y="2629"/>
                            </a:cxn>
                            <a:cxn ang="0">
                              <a:pos x="6011" y="1239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6011" h="3835">
                              <a:moveTo>
                                <a:pt x="0" y="0"/>
                              </a:moveTo>
                              <a:lnTo>
                                <a:pt x="17" y="3835"/>
                              </a:lnTo>
                              <a:lnTo>
                                <a:pt x="6011" y="2629"/>
                              </a:lnTo>
                              <a:lnTo>
                                <a:pt x="6011" y="1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BFDE">
                            <a:alpha val="70000"/>
                          </a:srgb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3" name="Freeform 433"/>
                      <wps:cNvSpPr>
                        <a:spLocks noChangeAspect="1"/>
                      </wps:cNvSpPr>
                      <wps:spPr bwMode="auto">
                        <a:xfrm>
                          <a:off x="8088" y="3835"/>
                          <a:ext cx="4102" cy="343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38"/>
                            </a:cxn>
                            <a:cxn ang="0">
                              <a:pos x="0" y="2411"/>
                            </a:cxn>
                            <a:cxn ang="0">
                              <a:pos x="4102" y="3432"/>
                            </a:cxn>
                            <a:cxn ang="0">
                              <a:pos x="4102" y="0"/>
                            </a:cxn>
                            <a:cxn ang="0">
                              <a:pos x="0" y="1038"/>
                            </a:cxn>
                          </a:cxnLst>
                          <a:rect l="0" t="0" r="r" b="b"/>
                          <a:pathLst>
                            <a:path w="4102" h="3432">
                              <a:moveTo>
                                <a:pt x="0" y="1038"/>
                              </a:moveTo>
                              <a:lnTo>
                                <a:pt x="0" y="2411"/>
                              </a:lnTo>
                              <a:lnTo>
                                <a:pt x="4102" y="3432"/>
                              </a:lnTo>
                              <a:lnTo>
                                <a:pt x="4102" y="0"/>
                              </a:lnTo>
                              <a:lnTo>
                                <a:pt x="0" y="10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FEE">
                            <a:alpha val="70000"/>
                          </a:srgb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9079EA" id="Group 423" o:spid="_x0000_s1026" style="position:absolute;margin-left:440.8pt;margin-top:-45.95pt;width:57.15pt;height:22.55pt;z-index:251659264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">
              <o:lock v:ext="edit" aspectratio="t"/>
              <v:group id="Group 424" o:spid="_x0000_s1027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<o:lock v:ext="edit" aspectratio="t"/>
                <v:shape id="Freeform 425" o:spid="_x0000_s1028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" path="m,l17,2863,7132,2578r,-2378l,xe" fillcolor="#a7bfde" stroked="f">
                  <v:fill opacity="32896f"/>
                  <v:path arrowok="t" o:connecttype="custom" o:connectlocs="0,0;17,2863;7132,2578;7132,200;0,0" o:connectangles="0,0,0,0,0"/>
                  <o:lock v:ext="edit" aspectratio="t"/>
                </v:shape>
                <v:shape id="Freeform 426" o:spid="_x0000_s1029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" path="m,569l,2930r3466,620l3466,,,569xe" fillcolor="#d3dfee" stroked="f">
                  <v:fill opacity="32896f"/>
                  <v:path arrowok="t" o:connecttype="custom" o:connectlocs="0,569;0,2930;3466,3550;3466,0;0,569" o:connectangles="0,0,0,0,0"/>
                  <o:lock v:ext="edit" aspectratio="t"/>
                </v:shape>
                <v:shape id="Freeform 427" o:spid="_x0000_s1030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" path="m,l,3550,1591,2746r,-2009l,xe" fillcolor="#a7bfde" stroked="f">
                  <v:fill opacity="32896f"/>
                  <v:path arrowok="t" o:connecttype="custom" o:connectlocs="0,0;0,3550;1591,2746;1591,737;0,0" o:connectangles="0,0,0,0,0"/>
                  <o:lock v:ext="edit" aspectratio="t"/>
                </v:shape>
              </v:group>
              <v:shape id="Freeform 428" o:spid="_x0000_s1031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" path="m1,251l,2662r4120,251l4120,,1,251xe" fillcolor="#d8d8d8" stroked="f">
                <v:path arrowok="t" o:connecttype="custom" o:connectlocs="1,251;0,2662;4120,2913;4120,0;1,251" o:connectangles="0,0,0,0,0"/>
                <o:lock v:ext="edit" aspectratio="t"/>
              </v:shape>
              <v:shape id="Freeform 429" o:spid="_x0000_s1032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" path="m,l,4236,3985,3349r,-2428l,xe" fillcolor="#bfbfbf" stroked="f">
                <v:path arrowok="t" o:connecttype="custom" o:connectlocs="0,0;0,4236;3985,3349;3985,921;0,0" o:connectangles="0,0,0,0,0"/>
                <o:lock v:ext="edit" aspectratio="t"/>
              </v:shape>
              <v:shape id="Freeform 430" o:spid="_x0000_s1033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" path="m4086,r-2,4253l,3198,,1072,4086,xe" fillcolor="#d8d8d8" stroked="f">
                <v:path arrowok="t" o:connecttype="custom" o:connectlocs="4086,0;4084,4253;0,3198;0,1072;4086,0" o:connectangles="0,0,0,0,0"/>
                <o:lock v:ext="edit" aspectratio="t"/>
              </v:shape>
              <v:shape id="Freeform 431" o:spid="_x0000_s1034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" path="m,921l2060,r16,3851l,2981,,921xe" fillcolor="#d3dfee" stroked="f">
                <v:fill opacity="46003f"/>
                <v:path arrowok="t" o:connecttype="custom" o:connectlocs="0,921;2060,0;2076,3851;0,2981;0,921" o:connectangles="0,0,0,0,0"/>
                <o:lock v:ext="edit" aspectratio="t"/>
              </v:shape>
              <v:shape id="Freeform 432" o:spid="_x0000_s1035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" path="m,l17,3835,6011,2629r,-1390l,xe" fillcolor="#a7bfde" stroked="f">
                <v:fill opacity="46003f"/>
                <v:path arrowok="t" o:connecttype="custom" o:connectlocs="0,0;17,3835;6011,2629;6011,1239;0,0" o:connectangles="0,0,0,0,0"/>
                <o:lock v:ext="edit" aspectratio="t"/>
              </v:shape>
              <v:shape id="Freeform 433" o:spid="_x0000_s1036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" path="m,1038l,2411,4102,3432,4102,,,1038xe" fillcolor="#d3dfee" stroked="f">
                <v:fill opacity="46003f"/>
                <v:path arrowok="t" o:connecttype="custom" o:connectlocs="0,1038;0,2411;4102,3432;4102,0;0,1038" o:connectangles="0,0,0,0,0"/>
                <o:lock v:ext="edit" aspectratio="t"/>
              </v:shape>
            </v:group>
          </w:pict>
        </mc:Fallback>
      </mc:AlternateContent>
    </w:r>
    <w:sdt>
      <w:sdtPr>
        <w:rPr>
          <w:color w:val="808080" w:themeColor="background1" w:themeShade="80"/>
        </w:rPr>
        <w:alias w:val="Société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color w:val="808080" w:themeColor="background1" w:themeShade="80"/>
          </w:rPr>
          <w:t>Cégep de Lévis-Lauzon</w:t>
        </w:r>
      </w:sdtContent>
    </w:sdt>
    <w:r>
      <w:rPr>
        <w:color w:val="808080" w:themeColor="background1" w:themeShade="80"/>
        <w:lang w:val="fr-FR"/>
      </w:rPr>
      <w:t xml:space="preserve"> | </w:t>
    </w:r>
    <w:sdt>
      <w:sdtPr>
        <w:rPr>
          <w:color w:val="808080" w:themeColor="background1" w:themeShade="80"/>
        </w:rPr>
        <w:alias w:val="Adresse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83F3F">
          <w:rPr>
            <w:color w:val="808080" w:themeColor="background1" w:themeShade="80"/>
          </w:rPr>
          <w:t>420-1D6</w:t>
        </w:r>
        <w:r>
          <w:rPr>
            <w:color w:val="808080" w:themeColor="background1" w:themeShade="80"/>
          </w:rPr>
          <w:t xml:space="preserve">-LL </w:t>
        </w:r>
        <w:r w:rsidR="00983F3F">
          <w:rPr>
            <w:color w:val="808080" w:themeColor="background1" w:themeShade="80"/>
          </w:rPr>
          <w:t>Analyse de</w:t>
        </w:r>
        <w:r>
          <w:rPr>
            <w:color w:val="808080" w:themeColor="background1" w:themeShade="80"/>
          </w:rPr>
          <w:t xml:space="preserve"> système</w:t>
        </w:r>
      </w:sdtContent>
    </w:sdt>
  </w:p>
  <w:p w:rsidR="00D423AD" w:rsidRDefault="00D423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426" w:rsidRDefault="00C02426" w:rsidP="00D423AD">
      <w:pPr>
        <w:spacing w:after="0" w:line="240" w:lineRule="auto"/>
      </w:pPr>
      <w:r>
        <w:separator/>
      </w:r>
    </w:p>
  </w:footnote>
  <w:footnote w:type="continuationSeparator" w:id="0">
    <w:p w:rsidR="00C02426" w:rsidRDefault="00C02426" w:rsidP="00D42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31"/>
      <w:gridCol w:w="1309"/>
    </w:tblGrid>
    <w:tr w:rsidR="00D423A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423AD" w:rsidRDefault="00D423AD" w:rsidP="003402F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Feuille de correction, </w:t>
              </w:r>
              <w:r w:rsidR="003402F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TP</w:t>
              </w:r>
              <w:r w:rsidR="00132E4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423AD" w:rsidRDefault="003402F1" w:rsidP="00D423AD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H201</w:t>
              </w:r>
              <w:r w:rsidR="00EB119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8</w:t>
              </w:r>
            </w:p>
          </w:tc>
        </w:sdtContent>
      </w:sdt>
    </w:tr>
  </w:tbl>
  <w:p w:rsidR="00D423AD" w:rsidRDefault="00D423A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41"/>
    <w:rsid w:val="00014EE6"/>
    <w:rsid w:val="000A574D"/>
    <w:rsid w:val="00132E40"/>
    <w:rsid w:val="001804F8"/>
    <w:rsid w:val="00214B0D"/>
    <w:rsid w:val="002670B3"/>
    <w:rsid w:val="00284E7E"/>
    <w:rsid w:val="00312DD9"/>
    <w:rsid w:val="003402F1"/>
    <w:rsid w:val="003C7305"/>
    <w:rsid w:val="004B35AB"/>
    <w:rsid w:val="00512184"/>
    <w:rsid w:val="00523B01"/>
    <w:rsid w:val="005929B2"/>
    <w:rsid w:val="005976AC"/>
    <w:rsid w:val="00606800"/>
    <w:rsid w:val="00654C02"/>
    <w:rsid w:val="006B5E3C"/>
    <w:rsid w:val="00725D59"/>
    <w:rsid w:val="0074058C"/>
    <w:rsid w:val="007E7BE0"/>
    <w:rsid w:val="00983F3F"/>
    <w:rsid w:val="009861B0"/>
    <w:rsid w:val="009B4760"/>
    <w:rsid w:val="00BA3298"/>
    <w:rsid w:val="00C02426"/>
    <w:rsid w:val="00C20F7D"/>
    <w:rsid w:val="00C51114"/>
    <w:rsid w:val="00CB4567"/>
    <w:rsid w:val="00CC3C3A"/>
    <w:rsid w:val="00CD6B80"/>
    <w:rsid w:val="00D36194"/>
    <w:rsid w:val="00D423AD"/>
    <w:rsid w:val="00D935AC"/>
    <w:rsid w:val="00E37741"/>
    <w:rsid w:val="00E54ED6"/>
    <w:rsid w:val="00EB1195"/>
    <w:rsid w:val="00F43296"/>
    <w:rsid w:val="00F5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A90E5"/>
  <w15:docId w15:val="{B963AEF1-3EEE-466A-AAF2-DC2ED26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2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2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D423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3AD"/>
  </w:style>
  <w:style w:type="paragraph" w:styleId="Pieddepage">
    <w:name w:val="footer"/>
    <w:basedOn w:val="Normal"/>
    <w:link w:val="PieddepageCar"/>
    <w:uiPriority w:val="99"/>
    <w:unhideWhenUsed/>
    <w:rsid w:val="00D423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3AD"/>
  </w:style>
  <w:style w:type="paragraph" w:customStyle="1" w:styleId="3372873BB58A4DED866D2BE34882C06C">
    <w:name w:val="3372873BB58A4DED866D2BE34882C06C"/>
    <w:rsid w:val="00D423AD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2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23A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3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4B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1">
    <w:name w:val="Light Grid Accent 1"/>
    <w:basedOn w:val="TableauNormal"/>
    <w:uiPriority w:val="62"/>
    <w:rsid w:val="004B35A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inesse-Roy\Dropbox\Hiver%202018\analyse\Correction%20TPs\TP3%20-%20dossiers%20analyse\Grille%20correction%20TP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H2018</PublishDate>
  <Abstract/>
  <CompanyAddress>420-1D6-LL Analyse de système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Grille correction TP3.dotx</Template>
  <TotalTime>7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de correction, TP3</vt:lpstr>
    </vt:vector>
  </TitlesOfParts>
  <Company>Cégep de Lévis-Lauzon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de correction, TP3</dc:title>
  <dc:creator>Lainesse</dc:creator>
  <cp:lastModifiedBy>Lainesse</cp:lastModifiedBy>
  <cp:revision>3</cp:revision>
  <dcterms:created xsi:type="dcterms:W3CDTF">2018-03-27T16:54:00Z</dcterms:created>
  <dcterms:modified xsi:type="dcterms:W3CDTF">2018-03-28T18:50:00Z</dcterms:modified>
</cp:coreProperties>
</file>